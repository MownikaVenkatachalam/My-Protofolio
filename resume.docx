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2CED3" w14:textId="66267163" w:rsidR="009C2411" w:rsidRPr="00EF37B6" w:rsidRDefault="00AB5A73" w:rsidP="009C2411">
      <w:pPr>
        <w:rPr>
          <w:rFonts w:ascii="Times New Roman" w:hAnsi="Times New Roman" w:cs="Times New Roman"/>
        </w:rPr>
      </w:pPr>
      <w:r w:rsidRPr="00A66E30">
        <w:rPr>
          <w:rFonts w:ascii="Times New Roman" w:hAnsi="Times New Roman" w:cs="Times New Roman"/>
          <w:noProof/>
          <w:color w:val="000000" w:themeColor="text1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9EEB153" wp14:editId="6A421C98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19050" b="19050"/>
                <wp:wrapNone/>
                <wp:docPr id="3" name="Group 3">
                  <a:hlinkClick xmlns:a="http://schemas.openxmlformats.org/drawingml/2006/main" r:id="rId10"/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A273D" id="Group 3" o:spid="_x0000_s1026" alt="&quot;&quot;" href="https://github.com/Mownika-70" style="position:absolute;margin-left:560.8pt;margin-top:-45pt;width:612pt;height:11in;z-index:-251656192;mso-position-horizontal:right;mso-position-horizontal-relative:page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" o:button="t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" fillcolor="white [3212]" strokecolor="#44546a [3215]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1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0"/>
        <w:gridCol w:w="467"/>
        <w:gridCol w:w="316"/>
        <w:gridCol w:w="6811"/>
      </w:tblGrid>
      <w:tr w:rsidR="00EA62A2" w:rsidRPr="00EF37B6" w14:paraId="6DA7A0E9" w14:textId="77777777" w:rsidTr="00ED7123">
        <w:trPr>
          <w:trHeight w:val="1296"/>
        </w:trPr>
        <w:tc>
          <w:tcPr>
            <w:tcW w:w="10104" w:type="dxa"/>
            <w:gridSpan w:val="4"/>
          </w:tcPr>
          <w:p w14:paraId="59856605" w14:textId="0792BEBB" w:rsidR="00EA62A2" w:rsidRPr="00EF37B6" w:rsidRDefault="00F359B8" w:rsidP="00BD0C99">
            <w:pPr>
              <w:pStyle w:val="Title"/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>MOWNIKA V</w:t>
            </w:r>
          </w:p>
        </w:tc>
      </w:tr>
      <w:tr w:rsidR="00EA62A2" w:rsidRPr="00EF37B6" w14:paraId="4ED4FD9F" w14:textId="77777777" w:rsidTr="00ED7123">
        <w:tc>
          <w:tcPr>
            <w:tcW w:w="10104" w:type="dxa"/>
            <w:gridSpan w:val="4"/>
          </w:tcPr>
          <w:p w14:paraId="52D4F557" w14:textId="0FAF82DD" w:rsidR="00EA62A2" w:rsidRPr="00EF37B6" w:rsidRDefault="00AD4808" w:rsidP="00BD0C99">
            <w:pPr>
              <w:pStyle w:val="Subtitle"/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Phone.no : </w:t>
            </w:r>
            <w:r w:rsidR="00F359B8" w:rsidRPr="00EF37B6">
              <w:rPr>
                <w:rFonts w:ascii="Times New Roman" w:hAnsi="Times New Roman" w:cs="Times New Roman"/>
              </w:rPr>
              <w:t>7904734004</w:t>
            </w:r>
            <w:r w:rsidR="00526631" w:rsidRPr="00EF37B6">
              <w:rPr>
                <w:rFonts w:ascii="Times New Roman" w:hAnsi="Times New Roman" w:cs="Times New Roman"/>
              </w:rPr>
              <w:t xml:space="preserve"> </w:t>
            </w:r>
            <w:r w:rsidR="00EA62A2" w:rsidRPr="00EF37B6">
              <w:rPr>
                <w:rFonts w:ascii="Times New Roman" w:hAnsi="Times New Roman" w:cs="Times New Roman"/>
              </w:rPr>
              <w:t>|</w:t>
            </w:r>
            <w:r w:rsidR="003A3A8E">
              <w:rPr>
                <w:rFonts w:ascii="Times New Roman" w:hAnsi="Times New Roman" w:cs="Times New Roman"/>
              </w:rPr>
              <w:t xml:space="preserve"> Mail :</w:t>
            </w:r>
            <w:r w:rsidR="00EA62A2" w:rsidRPr="00EF37B6">
              <w:rPr>
                <w:rFonts w:ascii="Times New Roman" w:hAnsi="Times New Roman" w:cs="Times New Roman"/>
              </w:rPr>
              <w:t xml:space="preserve"> </w:t>
            </w:r>
            <w:r w:rsidR="00F359B8" w:rsidRPr="00EF37B6">
              <w:rPr>
                <w:rFonts w:ascii="Times New Roman" w:hAnsi="Times New Roman" w:cs="Times New Roman"/>
              </w:rPr>
              <w:t>suthamonika1984@gmail.com</w:t>
            </w:r>
            <w:r w:rsidR="00526631" w:rsidRPr="00EF37B6">
              <w:rPr>
                <w:rFonts w:ascii="Times New Roman" w:hAnsi="Times New Roman" w:cs="Times New Roman"/>
              </w:rPr>
              <w:t xml:space="preserve"> </w:t>
            </w:r>
            <w:r w:rsidR="00EA62A2" w:rsidRPr="00EF37B6">
              <w:rPr>
                <w:rFonts w:ascii="Times New Roman" w:hAnsi="Times New Roman" w:cs="Times New Roman"/>
              </w:rPr>
              <w:t>|</w:t>
            </w:r>
            <w:r w:rsidR="00BD0C99">
              <w:rPr>
                <w:rFonts w:ascii="Times New Roman" w:hAnsi="Times New Roman" w:cs="Times New Roman"/>
              </w:rPr>
              <w:t xml:space="preserve"> </w:t>
            </w:r>
            <w:r w:rsidR="00605AE6" w:rsidRPr="00EF37B6">
              <w:rPr>
                <w:rFonts w:ascii="Times New Roman" w:hAnsi="Times New Roman" w:cs="Times New Roman"/>
              </w:rPr>
              <w:t xml:space="preserve">LinkedIn : </w:t>
            </w:r>
            <w:hyperlink r:id="rId11" w:history="1">
              <w:r w:rsidR="00FA4008" w:rsidRPr="00EF37B6">
                <w:rPr>
                  <w:rStyle w:val="Hyperlink"/>
                  <w:rFonts w:ascii="Times New Roman" w:hAnsi="Times New Roman" w:cs="Times New Roman"/>
                </w:rPr>
                <w:t>MOWNIKA V</w:t>
              </w:r>
            </w:hyperlink>
            <w:r w:rsidR="000076BF" w:rsidRPr="00EF37B6">
              <w:rPr>
                <w:rFonts w:ascii="Times New Roman" w:hAnsi="Times New Roman" w:cs="Times New Roman"/>
              </w:rPr>
              <w:t xml:space="preserve"> |</w:t>
            </w:r>
            <w:r w:rsidR="009819CD" w:rsidRPr="00EF37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19CD" w:rsidRPr="00EF37B6">
              <w:rPr>
                <w:rFonts w:ascii="Times New Roman" w:hAnsi="Times New Roman" w:cs="Times New Roman"/>
              </w:rPr>
              <w:t>Github</w:t>
            </w:r>
            <w:proofErr w:type="spellEnd"/>
            <w:r w:rsidR="009819CD" w:rsidRPr="00EF37B6">
              <w:rPr>
                <w:rFonts w:ascii="Times New Roman" w:hAnsi="Times New Roman" w:cs="Times New Roman"/>
              </w:rPr>
              <w:t xml:space="preserve"> : </w:t>
            </w:r>
            <w:hyperlink r:id="rId12" w:history="1">
              <w:r w:rsidR="00FA4008" w:rsidRPr="00EF37B6">
                <w:rPr>
                  <w:rStyle w:val="Hyperlink"/>
                  <w:rFonts w:ascii="Times New Roman" w:hAnsi="Times New Roman" w:cs="Times New Roman"/>
                </w:rPr>
                <w:t>MOW</w:t>
              </w:r>
              <w:r w:rsidR="00717FE8" w:rsidRPr="00EF37B6">
                <w:rPr>
                  <w:rStyle w:val="Hyperlink"/>
                  <w:rFonts w:ascii="Times New Roman" w:hAnsi="Times New Roman" w:cs="Times New Roman"/>
                </w:rPr>
                <w:t>NIKA V</w:t>
              </w:r>
            </w:hyperlink>
          </w:p>
        </w:tc>
      </w:tr>
      <w:tr w:rsidR="00EA62A2" w:rsidRPr="00EF37B6" w14:paraId="4F1D0FA5" w14:textId="77777777" w:rsidTr="00ED7123">
        <w:trPr>
          <w:trHeight w:val="378"/>
        </w:trPr>
        <w:tc>
          <w:tcPr>
            <w:tcW w:w="10104" w:type="dxa"/>
            <w:gridSpan w:val="4"/>
          </w:tcPr>
          <w:p w14:paraId="5C128FA2" w14:textId="77777777" w:rsidR="00EA62A2" w:rsidRPr="00EF37B6" w:rsidRDefault="00EA62A2" w:rsidP="009C2411">
            <w:pPr>
              <w:rPr>
                <w:rFonts w:ascii="Times New Roman" w:hAnsi="Times New Roman" w:cs="Times New Roman"/>
              </w:rPr>
            </w:pPr>
          </w:p>
        </w:tc>
      </w:tr>
      <w:tr w:rsidR="00FC6625" w:rsidRPr="00EF37B6" w14:paraId="32631F46" w14:textId="77777777" w:rsidTr="00A35EC6">
        <w:trPr>
          <w:trHeight w:val="80"/>
        </w:trPr>
        <w:tc>
          <w:tcPr>
            <w:tcW w:w="2510" w:type="dxa"/>
            <w:vMerge w:val="restart"/>
          </w:tcPr>
          <w:p w14:paraId="3041FA14" w14:textId="77777777" w:rsidR="00D300BB" w:rsidRPr="00EF37B6" w:rsidRDefault="00D300BB" w:rsidP="004F6F0A">
            <w:pPr>
              <w:rPr>
                <w:rFonts w:ascii="Times New Roman" w:eastAsiaTheme="majorEastAsia" w:hAnsi="Times New Roman" w:cs="Times New Roman"/>
                <w:caps/>
                <w:color w:val="BF1E00" w:themeColor="accent1"/>
                <w:spacing w:val="20"/>
                <w:sz w:val="28"/>
                <w:szCs w:val="32"/>
              </w:rPr>
            </w:pPr>
          </w:p>
          <w:p w14:paraId="65E444F5" w14:textId="77777777" w:rsidR="00D300BB" w:rsidRPr="00EF37B6" w:rsidRDefault="00D300BB" w:rsidP="004F6F0A">
            <w:pPr>
              <w:rPr>
                <w:rFonts w:ascii="Times New Roman" w:eastAsiaTheme="majorEastAsia" w:hAnsi="Times New Roman" w:cs="Times New Roman"/>
                <w:caps/>
                <w:color w:val="BF1E00" w:themeColor="accent1"/>
                <w:spacing w:val="20"/>
                <w:sz w:val="28"/>
                <w:szCs w:val="32"/>
              </w:rPr>
            </w:pPr>
          </w:p>
          <w:p w14:paraId="23E497DA" w14:textId="6E2393A6" w:rsidR="004F6F0A" w:rsidRPr="00EF37B6" w:rsidRDefault="005B7E24" w:rsidP="004F6F0A">
            <w:pPr>
              <w:rPr>
                <w:rFonts w:ascii="Times New Roman" w:eastAsiaTheme="majorEastAsia" w:hAnsi="Times New Roman" w:cs="Times New Roman"/>
                <w:caps/>
                <w:color w:val="BF1E00" w:themeColor="accent1"/>
                <w:spacing w:val="20"/>
                <w:sz w:val="28"/>
                <w:szCs w:val="32"/>
              </w:rPr>
            </w:pPr>
            <w:r w:rsidRPr="00EF37B6">
              <w:rPr>
                <w:rFonts w:ascii="Times New Roman" w:eastAsiaTheme="majorEastAsia" w:hAnsi="Times New Roman" w:cs="Times New Roman"/>
                <w:caps/>
                <w:color w:val="BF1E00" w:themeColor="accent1"/>
                <w:spacing w:val="20"/>
                <w:sz w:val="28"/>
                <w:szCs w:val="32"/>
              </w:rPr>
              <w:t xml:space="preserve">Technical Skills </w:t>
            </w:r>
          </w:p>
          <w:p w14:paraId="22C2A84A" w14:textId="77777777" w:rsidR="00AF3478" w:rsidRPr="00EF37B6" w:rsidRDefault="00AF3478" w:rsidP="004F6F0A">
            <w:pPr>
              <w:rPr>
                <w:rFonts w:ascii="Times New Roman" w:eastAsiaTheme="majorEastAsia" w:hAnsi="Times New Roman" w:cs="Times New Roman"/>
                <w:caps/>
                <w:color w:val="BF1E00" w:themeColor="accent1"/>
                <w:spacing w:val="20"/>
                <w:sz w:val="28"/>
                <w:szCs w:val="32"/>
              </w:rPr>
            </w:pPr>
          </w:p>
          <w:p w14:paraId="6FAA740D" w14:textId="4ADFC337" w:rsidR="006624D7" w:rsidRPr="001A3755" w:rsidRDefault="004D5A53" w:rsidP="005722C6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ajorEastAsia" w:hAnsi="Times New Roman" w:cs="Times New Roman"/>
                <w:caps/>
                <w:color w:val="000000" w:themeColor="text1"/>
                <w:spacing w:val="20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>Progr</w:t>
            </w:r>
            <w:r w:rsidR="001254E6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>a</w:t>
            </w: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 xml:space="preserve">mming languages: python (basics), java (basics) </w:t>
            </w:r>
          </w:p>
          <w:p w14:paraId="0F4D0123" w14:textId="2346CEB6" w:rsidR="006624D7" w:rsidRPr="001A3755" w:rsidRDefault="004D5A53" w:rsidP="005722C6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ajorEastAsia" w:hAnsi="Times New Roman" w:cs="Times New Roman"/>
                <w:caps/>
                <w:color w:val="000000" w:themeColor="text1"/>
                <w:spacing w:val="20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 xml:space="preserve">Web development: html(basics) </w:t>
            </w:r>
          </w:p>
          <w:p w14:paraId="5933CEBF" w14:textId="13D3BA4E" w:rsidR="006624D7" w:rsidRPr="001A3755" w:rsidRDefault="004D5A53" w:rsidP="005722C6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ajorEastAsia" w:hAnsi="Times New Roman" w:cs="Times New Roman"/>
                <w:caps/>
                <w:color w:val="000000" w:themeColor="text1"/>
                <w:spacing w:val="20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>Development tools: android studio (basic)</w:t>
            </w:r>
          </w:p>
          <w:p w14:paraId="02372B30" w14:textId="55824748" w:rsidR="005722C6" w:rsidRPr="001A3755" w:rsidRDefault="004D5A53" w:rsidP="005722C6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ajorEastAsia" w:hAnsi="Times New Roman" w:cs="Times New Roman"/>
                <w:caps/>
                <w:color w:val="000000" w:themeColor="text1"/>
                <w:spacing w:val="20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 xml:space="preserve"> databases: </w:t>
            </w:r>
            <w:proofErr w:type="spellStart"/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>mysql</w:t>
            </w:r>
            <w:proofErr w:type="spellEnd"/>
          </w:p>
          <w:p w14:paraId="36A346D2" w14:textId="160E0884" w:rsidR="00133B81" w:rsidRPr="00EF37B6" w:rsidRDefault="005B7E24" w:rsidP="00125937">
            <w:pPr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</w:pPr>
            <w:r w:rsidRPr="00EF37B6">
              <w:rPr>
                <w:rFonts w:ascii="Times New Roman" w:eastAsiaTheme="majorEastAsia" w:hAnsi="Times New Roman" w:cs="Times New Roman"/>
                <w:caps/>
                <w:color w:val="BF1E00" w:themeColor="accent1"/>
                <w:spacing w:val="20"/>
                <w:sz w:val="28"/>
                <w:szCs w:val="28"/>
              </w:rPr>
              <w:t>Soft Skills</w:t>
            </w:r>
          </w:p>
          <w:p w14:paraId="57BB1D59" w14:textId="54E1856B" w:rsidR="00133B81" w:rsidRPr="001A3755" w:rsidRDefault="004D5A53" w:rsidP="008114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>Time management.</w:t>
            </w:r>
          </w:p>
          <w:p w14:paraId="137656CF" w14:textId="4570D4EB" w:rsidR="004D3483" w:rsidRPr="001A3755" w:rsidRDefault="004D5A53" w:rsidP="004D34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 xml:space="preserve">Communication skills   </w:t>
            </w:r>
          </w:p>
          <w:p w14:paraId="1538C141" w14:textId="1E844F43" w:rsidR="00125937" w:rsidRPr="001A3755" w:rsidRDefault="004D5A53" w:rsidP="004D34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 xml:space="preserve">Adaptability </w:t>
            </w:r>
          </w:p>
          <w:p w14:paraId="1CFE262B" w14:textId="71F4DF71" w:rsidR="00A2196B" w:rsidRPr="001A3755" w:rsidRDefault="004D5A53" w:rsidP="00A219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0"/>
              </w:rPr>
            </w:pPr>
            <w:r w:rsidRPr="001A3755">
              <w:rPr>
                <w:rFonts w:ascii="Times New Roman" w:eastAsiaTheme="majorEastAsia" w:hAnsi="Times New Roman" w:cs="Times New Roman"/>
                <w:color w:val="000000" w:themeColor="text1"/>
                <w:spacing w:val="20"/>
                <w:szCs w:val="20"/>
              </w:rPr>
              <w:t xml:space="preserve">Leadership </w:t>
            </w:r>
          </w:p>
          <w:p w14:paraId="0A736AA6" w14:textId="4F9DA439" w:rsidR="0084366F" w:rsidRPr="00EF37B6" w:rsidRDefault="0084366F" w:rsidP="00A2196B">
            <w:pPr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</w:pPr>
            <w:r w:rsidRPr="00EF37B6"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  <w:t>P</w:t>
            </w:r>
            <w:r w:rsidR="00D300BB" w:rsidRPr="00EF37B6"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  <w:t>ROJECTS</w:t>
            </w:r>
            <w:r w:rsidRPr="00EF37B6"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  <w:t xml:space="preserve"> </w:t>
            </w:r>
          </w:p>
          <w:p w14:paraId="49A06444" w14:textId="67CA0A0C" w:rsidR="00515245" w:rsidRPr="001A3755" w:rsidRDefault="0084366F" w:rsidP="00A2196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1A3755">
              <w:rPr>
                <w:rFonts w:ascii="Times New Roman" w:hAnsi="Times New Roman" w:cs="Times New Roman"/>
                <w:szCs w:val="20"/>
              </w:rPr>
              <w:t xml:space="preserve">To-Do List App (Web) </w:t>
            </w:r>
            <w:r w:rsidR="00741666">
              <w:rPr>
                <w:rFonts w:ascii="Times New Roman" w:hAnsi="Times New Roman" w:cs="Times New Roman"/>
                <w:szCs w:val="20"/>
              </w:rPr>
              <w:t xml:space="preserve">- </w:t>
            </w:r>
            <w:hyperlink r:id="rId13" w:history="1">
              <w:r w:rsidR="00741666" w:rsidRPr="00741666">
                <w:rPr>
                  <w:rStyle w:val="Hyperlink"/>
                  <w:rFonts w:ascii="Times New Roman" w:hAnsi="Times New Roman" w:cs="Times New Roman"/>
                  <w:szCs w:val="20"/>
                </w:rPr>
                <w:t>link</w:t>
              </w:r>
            </w:hyperlink>
          </w:p>
          <w:p w14:paraId="2DF4EA05" w14:textId="439A5D06" w:rsidR="00A664D5" w:rsidRDefault="0084366F" w:rsidP="00A664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1A3755">
              <w:rPr>
                <w:rFonts w:ascii="Times New Roman" w:hAnsi="Times New Roman" w:cs="Times New Roman"/>
                <w:szCs w:val="20"/>
              </w:rPr>
              <w:t xml:space="preserve"> Online Job Board Website </w:t>
            </w:r>
            <w:r w:rsidR="0090477B">
              <w:rPr>
                <w:rFonts w:ascii="Times New Roman" w:hAnsi="Times New Roman" w:cs="Times New Roman"/>
                <w:szCs w:val="20"/>
              </w:rPr>
              <w:t xml:space="preserve">- </w:t>
            </w:r>
            <w:hyperlink r:id="rId14" w:history="1">
              <w:r w:rsidR="002D514D" w:rsidRPr="002D514D">
                <w:rPr>
                  <w:rStyle w:val="Hyperlink"/>
                  <w:rFonts w:ascii="Times New Roman" w:hAnsi="Times New Roman" w:cs="Times New Roman"/>
                  <w:szCs w:val="20"/>
                </w:rPr>
                <w:t>link</w:t>
              </w:r>
            </w:hyperlink>
          </w:p>
          <w:p w14:paraId="72B803F9" w14:textId="284937EA" w:rsidR="00A2196B" w:rsidRPr="00A664D5" w:rsidRDefault="0084366F" w:rsidP="00A664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A664D5">
              <w:rPr>
                <w:rFonts w:ascii="Times New Roman" w:hAnsi="Times New Roman" w:cs="Times New Roman"/>
                <w:szCs w:val="20"/>
              </w:rPr>
              <w:t xml:space="preserve"> Quiz Maker Platform</w:t>
            </w:r>
            <w:r w:rsidR="00244A19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90477B">
              <w:rPr>
                <w:rFonts w:ascii="Times New Roman" w:hAnsi="Times New Roman" w:cs="Times New Roman"/>
                <w:szCs w:val="20"/>
              </w:rPr>
              <w:t xml:space="preserve">- </w:t>
            </w:r>
            <w:hyperlink r:id="rId15" w:history="1">
              <w:r w:rsidR="0090477B" w:rsidRPr="0090477B">
                <w:rPr>
                  <w:rStyle w:val="Hyperlink"/>
                  <w:rFonts w:ascii="Times New Roman" w:hAnsi="Times New Roman" w:cs="Times New Roman"/>
                  <w:szCs w:val="20"/>
                </w:rPr>
                <w:t>link</w:t>
              </w:r>
            </w:hyperlink>
          </w:p>
          <w:p w14:paraId="323E356C" w14:textId="77777777" w:rsidR="00C1772B" w:rsidRDefault="00C1772B" w:rsidP="00C177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22412" w14:textId="77777777" w:rsidR="00C1772B" w:rsidRPr="00DC0982" w:rsidRDefault="00A664D5" w:rsidP="00C1772B">
            <w:pPr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</w:pPr>
            <w:r w:rsidRPr="00DC0982">
              <w:rPr>
                <w:rFonts w:ascii="Times New Roman" w:hAnsi="Times New Roman" w:cs="Times New Roman"/>
                <w:color w:val="BF1E00" w:themeColor="accent1"/>
                <w:sz w:val="28"/>
                <w:szCs w:val="28"/>
              </w:rPr>
              <w:t>INTERNSHIP</w:t>
            </w:r>
          </w:p>
          <w:p w14:paraId="56DEE7D5" w14:textId="77777777" w:rsidR="00D45D7C" w:rsidRPr="00D45D7C" w:rsidRDefault="00D45D7C" w:rsidP="00D45D7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45D7C">
              <w:rPr>
                <w:rFonts w:ascii="Times New Roman" w:hAnsi="Times New Roman" w:cs="Times New Roman"/>
                <w:szCs w:val="20"/>
              </w:rPr>
              <w:t>Codsoft</w:t>
            </w:r>
            <w:proofErr w:type="spellEnd"/>
          </w:p>
          <w:p w14:paraId="4070BCF5" w14:textId="77777777" w:rsidR="00D45D7C" w:rsidRPr="005B2FD8" w:rsidRDefault="00D45D7C" w:rsidP="00D45D7C">
            <w:pPr>
              <w:pStyle w:val="Da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5B2FD8">
              <w:rPr>
                <w:rFonts w:ascii="Times New Roman" w:hAnsi="Times New Roman" w:cs="Times New Roman"/>
                <w:sz w:val="20"/>
                <w:szCs w:val="20"/>
              </w:rPr>
              <w:t>20.2.2025 – 20.3.2025</w:t>
            </w:r>
          </w:p>
          <w:p w14:paraId="400DD008" w14:textId="77777777" w:rsidR="00D45D7C" w:rsidRPr="005B2FD8" w:rsidRDefault="00D45D7C" w:rsidP="00D45D7C">
            <w:pPr>
              <w:rPr>
                <w:rFonts w:ascii="Times New Roman" w:hAnsi="Times New Roman" w:cs="Times New Roman"/>
                <w:szCs w:val="20"/>
              </w:rPr>
            </w:pPr>
            <w:r w:rsidRPr="005B2FD8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        </w:t>
            </w:r>
            <w:r w:rsidRPr="005B2FD8">
              <w:rPr>
                <w:rFonts w:ascii="Times New Roman" w:hAnsi="Times New Roman" w:cs="Times New Roman"/>
                <w:color w:val="000000"/>
                <w:szCs w:val="20"/>
              </w:rPr>
              <w:t xml:space="preserve">completed 4 weeks virtual internship at </w:t>
            </w:r>
            <w:proofErr w:type="spellStart"/>
            <w:r w:rsidRPr="005B2FD8">
              <w:rPr>
                <w:rFonts w:ascii="Times New Roman" w:hAnsi="Times New Roman" w:cs="Times New Roman"/>
                <w:color w:val="000000"/>
                <w:szCs w:val="20"/>
              </w:rPr>
              <w:t>codsoft</w:t>
            </w:r>
            <w:proofErr w:type="spellEnd"/>
            <w:r w:rsidRPr="005B2FD8">
              <w:rPr>
                <w:rFonts w:ascii="Times New Roman" w:hAnsi="Times New Roman" w:cs="Times New Roman"/>
                <w:color w:val="000000"/>
                <w:szCs w:val="20"/>
              </w:rPr>
              <w:t xml:space="preserve"> in web development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   </w:t>
            </w:r>
            <w:r w:rsidRPr="005B2FD8">
              <w:rPr>
                <w:rFonts w:ascii="Times New Roman" w:hAnsi="Times New Roman" w:cs="Times New Roman"/>
                <w:color w:val="000000"/>
                <w:szCs w:val="20"/>
              </w:rPr>
              <w:t>and got certification on 23.3.2025.</w:t>
            </w:r>
            <w:r w:rsidRPr="005B2FD8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1ADE59F9" w14:textId="787167C9" w:rsidR="00A664D5" w:rsidRPr="00A664D5" w:rsidRDefault="00A664D5" w:rsidP="00D45D7C">
            <w:pPr>
              <w:pStyle w:val="ListParagraph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gridSpan w:val="2"/>
          </w:tcPr>
          <w:p w14:paraId="5F2E55DC" w14:textId="47DAC81C" w:rsidR="00FC6625" w:rsidRPr="00EF37B6" w:rsidRDefault="00FC6625" w:rsidP="00AF2F9F">
            <w:pPr>
              <w:ind w:left="-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1" w:type="dxa"/>
            <w:vMerge w:val="restart"/>
          </w:tcPr>
          <w:p w14:paraId="5A708D05" w14:textId="7C66B33D" w:rsidR="00FC6625" w:rsidRPr="00EF37B6" w:rsidRDefault="00FC6625" w:rsidP="00D263AC">
            <w:pPr>
              <w:rPr>
                <w:rFonts w:ascii="Times New Roman" w:hAnsi="Times New Roman" w:cs="Times New Roman"/>
              </w:rPr>
            </w:pPr>
          </w:p>
          <w:p w14:paraId="2ADEE9E3" w14:textId="77777777" w:rsidR="00FC6625" w:rsidRPr="00EF37B6" w:rsidRDefault="00FC6625" w:rsidP="0063153B">
            <w:pPr>
              <w:rPr>
                <w:rFonts w:ascii="Times New Roman" w:hAnsi="Times New Roman" w:cs="Times New Roman"/>
              </w:rPr>
            </w:pPr>
          </w:p>
          <w:p w14:paraId="71135DFD" w14:textId="5828148D" w:rsidR="00046196" w:rsidRPr="00EF37B6" w:rsidRDefault="00046196" w:rsidP="00046196">
            <w:pPr>
              <w:pStyle w:val="Title"/>
              <w:rPr>
                <w:rFonts w:ascii="Times New Roman" w:hAnsi="Times New Roman" w:cs="Times New Roman"/>
                <w:sz w:val="36"/>
                <w:szCs w:val="36"/>
              </w:rPr>
            </w:pPr>
            <w:r w:rsidRPr="00EF37B6">
              <w:rPr>
                <w:rFonts w:ascii="Times New Roman" w:hAnsi="Times New Roman" w:cs="Times New Roman"/>
                <w:sz w:val="36"/>
                <w:szCs w:val="36"/>
              </w:rPr>
              <w:t>Career Objective</w:t>
            </w:r>
          </w:p>
          <w:p w14:paraId="0F099991" w14:textId="77777777" w:rsidR="00046196" w:rsidRPr="00EF37B6" w:rsidRDefault="00046196" w:rsidP="00046196">
            <w:p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        </w:t>
            </w:r>
            <w:r w:rsidRPr="007142CD">
              <w:rPr>
                <w:rFonts w:ascii="Times New Roman" w:hAnsi="Times New Roman" w:cs="Times New Roman"/>
              </w:rPr>
              <w:t>Aspiring Information Technology professional with a strong foundation in programming and a keen interest in Full Stack Development. Enthusiastic about applying my skills in web application development to contribute effectively to an innovative organization. Passionate about learning new technologies and enhancing problem-solving abilities</w:t>
            </w:r>
            <w:r w:rsidRPr="00EF37B6">
              <w:rPr>
                <w:rFonts w:ascii="Times New Roman" w:hAnsi="Times New Roman" w:cs="Times New Roman"/>
              </w:rPr>
              <w:t>.</w:t>
            </w:r>
          </w:p>
          <w:p w14:paraId="7E54FD74" w14:textId="77777777" w:rsidR="00046196" w:rsidRPr="00EF37B6" w:rsidRDefault="00046196" w:rsidP="00046196">
            <w:pPr>
              <w:rPr>
                <w:rFonts w:ascii="Times New Roman" w:hAnsi="Times New Roman" w:cs="Times New Roman"/>
              </w:rPr>
            </w:pPr>
          </w:p>
          <w:p w14:paraId="1D8C4AAC" w14:textId="77777777" w:rsidR="00046196" w:rsidRPr="00EF37B6" w:rsidRDefault="00046196" w:rsidP="00046196">
            <w:pPr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</w:pPr>
            <w:r w:rsidRPr="00EF37B6"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  <w:t>EDUCATION</w:t>
            </w:r>
          </w:p>
          <w:p w14:paraId="2A1961F5" w14:textId="77777777" w:rsidR="00046196" w:rsidRPr="00D21B00" w:rsidRDefault="00046196" w:rsidP="00046196">
            <w:pPr>
              <w:rPr>
                <w:rFonts w:ascii="Times New Roman" w:hAnsi="Times New Roman" w:cs="Times New Roman"/>
                <w:b/>
                <w:bCs/>
              </w:rPr>
            </w:pPr>
            <w:r w:rsidRPr="00EF37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1B00">
              <w:rPr>
                <w:rFonts w:ascii="Times New Roman" w:hAnsi="Times New Roman" w:cs="Times New Roman"/>
                <w:b/>
                <w:bCs/>
              </w:rPr>
              <w:t>Vivekanandha</w:t>
            </w:r>
            <w:proofErr w:type="spellEnd"/>
            <w:r w:rsidRPr="00D21B00">
              <w:rPr>
                <w:rFonts w:ascii="Times New Roman" w:hAnsi="Times New Roman" w:cs="Times New Roman"/>
                <w:b/>
                <w:bCs/>
              </w:rPr>
              <w:t xml:space="preserve"> College of Engineering for Women (Autonomous), </w:t>
            </w:r>
            <w:proofErr w:type="spellStart"/>
            <w:r w:rsidRPr="00D21B00">
              <w:rPr>
                <w:rFonts w:ascii="Times New Roman" w:hAnsi="Times New Roman" w:cs="Times New Roman"/>
                <w:b/>
                <w:bCs/>
              </w:rPr>
              <w:t>Tiruchengode</w:t>
            </w:r>
            <w:proofErr w:type="spellEnd"/>
          </w:p>
          <w:p w14:paraId="2ACFB3B2" w14:textId="77777777" w:rsidR="00046196" w:rsidRPr="00EF37B6" w:rsidRDefault="00046196" w:rsidP="00046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F37B6">
              <w:rPr>
                <w:rFonts w:ascii="Times New Roman" w:hAnsi="Times New Roman" w:cs="Times New Roman"/>
              </w:rPr>
              <w:t>B.Tech</w:t>
            </w:r>
            <w:proofErr w:type="spellEnd"/>
            <w:proofErr w:type="gramEnd"/>
            <w:r w:rsidRPr="00EF37B6">
              <w:rPr>
                <w:rFonts w:ascii="Times New Roman" w:hAnsi="Times New Roman" w:cs="Times New Roman"/>
              </w:rPr>
              <w:t xml:space="preserve"> – Information Technology (2022 – 2026) </w:t>
            </w:r>
          </w:p>
          <w:p w14:paraId="7D2D7646" w14:textId="173A71C1" w:rsidR="00046196" w:rsidRPr="00EF37B6" w:rsidRDefault="00046196" w:rsidP="00046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CGPA: 7.69 </w:t>
            </w:r>
          </w:p>
          <w:p w14:paraId="541F47A0" w14:textId="77777777" w:rsidR="00046196" w:rsidRPr="00D21B00" w:rsidRDefault="00046196" w:rsidP="00046196">
            <w:pPr>
              <w:rPr>
                <w:rFonts w:ascii="Times New Roman" w:hAnsi="Times New Roman" w:cs="Times New Roman"/>
                <w:b/>
                <w:bCs/>
              </w:rPr>
            </w:pPr>
            <w:r w:rsidRPr="00EF37B6">
              <w:rPr>
                <w:rFonts w:ascii="Times New Roman" w:hAnsi="Times New Roman" w:cs="Times New Roman"/>
              </w:rPr>
              <w:t xml:space="preserve"> </w:t>
            </w:r>
            <w:r w:rsidRPr="00D21B00">
              <w:rPr>
                <w:rFonts w:ascii="Times New Roman" w:hAnsi="Times New Roman" w:cs="Times New Roman"/>
                <w:b/>
                <w:bCs/>
              </w:rPr>
              <w:t xml:space="preserve">Government Higher Secondary School, </w:t>
            </w:r>
            <w:proofErr w:type="spellStart"/>
            <w:r w:rsidRPr="00D21B00">
              <w:rPr>
                <w:rFonts w:ascii="Times New Roman" w:hAnsi="Times New Roman" w:cs="Times New Roman"/>
                <w:b/>
                <w:bCs/>
              </w:rPr>
              <w:t>Pilikkalpalayam</w:t>
            </w:r>
            <w:proofErr w:type="spellEnd"/>
            <w:r w:rsidRPr="00D21B0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F0BAA0E" w14:textId="77777777" w:rsidR="00046196" w:rsidRPr="00EF37B6" w:rsidRDefault="00046196" w:rsidP="000461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>HSC (2022): 71% •</w:t>
            </w:r>
          </w:p>
          <w:p w14:paraId="0D87A844" w14:textId="77777777" w:rsidR="00046196" w:rsidRPr="00EF37B6" w:rsidRDefault="00046196" w:rsidP="000461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>SSLC (2020): 74%</w:t>
            </w:r>
          </w:p>
          <w:p w14:paraId="284EEFA1" w14:textId="77777777" w:rsidR="00046196" w:rsidRPr="00EF37B6" w:rsidRDefault="00046196" w:rsidP="00046196">
            <w:pPr>
              <w:rPr>
                <w:rFonts w:ascii="Times New Roman" w:hAnsi="Times New Roman" w:cs="Times New Roman"/>
              </w:rPr>
            </w:pPr>
          </w:p>
          <w:p w14:paraId="774BAC6E" w14:textId="5C751702" w:rsidR="00046196" w:rsidRPr="00EF37B6" w:rsidRDefault="00046196" w:rsidP="00046196">
            <w:pPr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</w:pPr>
            <w:r w:rsidRPr="00EF37B6"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  <w:t xml:space="preserve">Hackathons </w:t>
            </w:r>
          </w:p>
          <w:p w14:paraId="2D22F9F7" w14:textId="77777777" w:rsidR="00046196" w:rsidRPr="00EF37B6" w:rsidRDefault="00046196" w:rsidP="000461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Smart India Hackathon (Sep 2024): Developed an AI-based Sign Language to English Converter App for the deaf and mute community. </w:t>
            </w:r>
          </w:p>
          <w:p w14:paraId="31DC31E7" w14:textId="77777777" w:rsidR="00046196" w:rsidRPr="00EF37B6" w:rsidRDefault="00046196" w:rsidP="000461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>MSME Hackathon (Oct 2024): Worked on an assistive communication tool to bridge the gap between sign language users and non-signers</w:t>
            </w:r>
          </w:p>
          <w:p w14:paraId="67733518" w14:textId="77777777" w:rsidR="00046196" w:rsidRPr="00EF37B6" w:rsidRDefault="00046196" w:rsidP="000461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37B6"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  <w:t>Certifications</w:t>
            </w:r>
            <w:r w:rsidRPr="00EF37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299D8977" w14:textId="77777777" w:rsidR="00CE27AE" w:rsidRPr="00EF37B6" w:rsidRDefault="00046196" w:rsidP="000461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Full Stack Development – GUVI, VCEW (Dec 2024) </w:t>
            </w:r>
          </w:p>
          <w:p w14:paraId="49C8D32D" w14:textId="58AE1662" w:rsidR="00046196" w:rsidRPr="00EF37B6" w:rsidRDefault="00046196" w:rsidP="000461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>Android Web Development – Skill Development Program, VCEW (Feb 2024)</w:t>
            </w:r>
          </w:p>
          <w:p w14:paraId="385A500C" w14:textId="77777777" w:rsidR="00046196" w:rsidRPr="00EF37B6" w:rsidRDefault="00046196" w:rsidP="000461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 Basics of Python – </w:t>
            </w:r>
            <w:proofErr w:type="spellStart"/>
            <w:r w:rsidRPr="00EF37B6">
              <w:rPr>
                <w:rFonts w:ascii="Times New Roman" w:hAnsi="Times New Roman" w:cs="Times New Roman"/>
              </w:rPr>
              <w:t>Cybernaut</w:t>
            </w:r>
            <w:proofErr w:type="spellEnd"/>
            <w:r w:rsidRPr="00EF37B6">
              <w:rPr>
                <w:rFonts w:ascii="Times New Roman" w:hAnsi="Times New Roman" w:cs="Times New Roman"/>
              </w:rPr>
              <w:t xml:space="preserve"> (Jul 2023) </w:t>
            </w:r>
          </w:p>
          <w:p w14:paraId="7BBDA902" w14:textId="77777777" w:rsidR="00046196" w:rsidRPr="00EF37B6" w:rsidRDefault="00046196" w:rsidP="000461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Paper Presentation on AI – </w:t>
            </w:r>
            <w:proofErr w:type="spellStart"/>
            <w:r w:rsidRPr="00EF37B6">
              <w:rPr>
                <w:rFonts w:ascii="Times New Roman" w:hAnsi="Times New Roman" w:cs="Times New Roman"/>
              </w:rPr>
              <w:t>Kongu</w:t>
            </w:r>
            <w:proofErr w:type="spellEnd"/>
            <w:r w:rsidRPr="00EF37B6">
              <w:rPr>
                <w:rFonts w:ascii="Times New Roman" w:hAnsi="Times New Roman" w:cs="Times New Roman"/>
              </w:rPr>
              <w:t xml:space="preserve"> Engineering College, </w:t>
            </w:r>
            <w:proofErr w:type="spellStart"/>
            <w:r w:rsidRPr="00EF37B6">
              <w:rPr>
                <w:rFonts w:ascii="Times New Roman" w:hAnsi="Times New Roman" w:cs="Times New Roman"/>
              </w:rPr>
              <w:t>Perundurai</w:t>
            </w:r>
            <w:proofErr w:type="spellEnd"/>
            <w:r w:rsidRPr="00EF37B6">
              <w:rPr>
                <w:rFonts w:ascii="Times New Roman" w:hAnsi="Times New Roman" w:cs="Times New Roman"/>
              </w:rPr>
              <w:t xml:space="preserve"> (Mar 2024)</w:t>
            </w:r>
          </w:p>
          <w:p w14:paraId="3609AAF6" w14:textId="77777777" w:rsidR="00046196" w:rsidRPr="00EF37B6" w:rsidRDefault="00046196" w:rsidP="00046196">
            <w:pPr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</w:pPr>
            <w:r w:rsidRPr="00EF37B6">
              <w:rPr>
                <w:rFonts w:ascii="Times New Roman" w:hAnsi="Times New Roman" w:cs="Times New Roman"/>
                <w:color w:val="BF1E00" w:themeColor="accent1"/>
                <w:sz w:val="36"/>
                <w:szCs w:val="36"/>
              </w:rPr>
              <w:t xml:space="preserve">Achievements &amp; Extracurricular Activities </w:t>
            </w:r>
          </w:p>
          <w:p w14:paraId="2DADC933" w14:textId="77777777" w:rsidR="001752F4" w:rsidRPr="00EF37B6" w:rsidRDefault="002246DA" w:rsidP="001752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>P</w:t>
            </w:r>
            <w:r w:rsidR="00046196" w:rsidRPr="00EF37B6">
              <w:rPr>
                <w:rFonts w:ascii="Times New Roman" w:hAnsi="Times New Roman" w:cs="Times New Roman"/>
              </w:rPr>
              <w:t xml:space="preserve">resented research on AI advancements at </w:t>
            </w:r>
            <w:proofErr w:type="spellStart"/>
            <w:r w:rsidR="00046196" w:rsidRPr="00EF37B6">
              <w:rPr>
                <w:rFonts w:ascii="Times New Roman" w:hAnsi="Times New Roman" w:cs="Times New Roman"/>
              </w:rPr>
              <w:t>Kongu</w:t>
            </w:r>
            <w:proofErr w:type="spellEnd"/>
            <w:r w:rsidR="00046196" w:rsidRPr="00EF37B6">
              <w:rPr>
                <w:rFonts w:ascii="Times New Roman" w:hAnsi="Times New Roman" w:cs="Times New Roman"/>
              </w:rPr>
              <w:t xml:space="preserve"> Engineering College </w:t>
            </w:r>
            <w:proofErr w:type="gramStart"/>
            <w:r w:rsidR="00046196" w:rsidRPr="00EF37B6">
              <w:rPr>
                <w:rFonts w:ascii="Times New Roman" w:hAnsi="Times New Roman" w:cs="Times New Roman"/>
              </w:rPr>
              <w:t>( Mar</w:t>
            </w:r>
            <w:proofErr w:type="gramEnd"/>
            <w:r w:rsidR="00046196" w:rsidRPr="00EF37B6">
              <w:rPr>
                <w:rFonts w:ascii="Times New Roman" w:hAnsi="Times New Roman" w:cs="Times New Roman"/>
              </w:rPr>
              <w:t xml:space="preserve">,2024 ) </w:t>
            </w:r>
          </w:p>
          <w:p w14:paraId="4B010C22" w14:textId="77777777" w:rsidR="001752F4" w:rsidRPr="00EF37B6" w:rsidRDefault="00046196" w:rsidP="001752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Participated in the Non – Technical Events at Mahendra College of Engineering, Salem (Oct,2024) </w:t>
            </w:r>
          </w:p>
          <w:p w14:paraId="02A09A48" w14:textId="77777777" w:rsidR="001752F4" w:rsidRPr="00EF37B6" w:rsidRDefault="00046196" w:rsidP="001752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 Participated in One Day Workshop on Advanced Hands – On Training </w:t>
            </w:r>
            <w:proofErr w:type="gramStart"/>
            <w:r w:rsidRPr="00EF37B6">
              <w:rPr>
                <w:rFonts w:ascii="Times New Roman" w:hAnsi="Times New Roman" w:cs="Times New Roman"/>
              </w:rPr>
              <w:t>On</w:t>
            </w:r>
            <w:proofErr w:type="gramEnd"/>
            <w:r w:rsidRPr="00EF37B6">
              <w:rPr>
                <w:rFonts w:ascii="Times New Roman" w:hAnsi="Times New Roman" w:cs="Times New Roman"/>
              </w:rPr>
              <w:t xml:space="preserve"> Critical Care Equipment at Mahendra College of Engineering, Salem (Oct,2024) </w:t>
            </w:r>
          </w:p>
          <w:p w14:paraId="36C4AE65" w14:textId="3081E7A6" w:rsidR="00FC6625" w:rsidRPr="00EF37B6" w:rsidRDefault="00046196" w:rsidP="001752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EF37B6">
              <w:rPr>
                <w:rFonts w:ascii="Times New Roman" w:hAnsi="Times New Roman" w:cs="Times New Roman"/>
              </w:rPr>
              <w:t xml:space="preserve">Participated in the IDEA PITCHING Contest at </w:t>
            </w:r>
            <w:proofErr w:type="spellStart"/>
            <w:r w:rsidRPr="00EF37B6">
              <w:rPr>
                <w:rFonts w:ascii="Times New Roman" w:hAnsi="Times New Roman" w:cs="Times New Roman"/>
              </w:rPr>
              <w:t>Vivekanandha</w:t>
            </w:r>
            <w:proofErr w:type="spellEnd"/>
            <w:r w:rsidRPr="00EF37B6">
              <w:rPr>
                <w:rFonts w:ascii="Times New Roman" w:hAnsi="Times New Roman" w:cs="Times New Roman"/>
              </w:rPr>
              <w:t xml:space="preserve"> College of Engineering for Women </w:t>
            </w:r>
            <w:proofErr w:type="gramStart"/>
            <w:r w:rsidRPr="00EF37B6">
              <w:rPr>
                <w:rFonts w:ascii="Times New Roman" w:hAnsi="Times New Roman" w:cs="Times New Roman"/>
              </w:rPr>
              <w:t>( Sep</w:t>
            </w:r>
            <w:proofErr w:type="gramEnd"/>
            <w:r w:rsidRPr="00EF37B6">
              <w:rPr>
                <w:rFonts w:ascii="Times New Roman" w:hAnsi="Times New Roman" w:cs="Times New Roman"/>
              </w:rPr>
              <w:t>, 2024)</w:t>
            </w:r>
          </w:p>
        </w:tc>
      </w:tr>
      <w:tr w:rsidR="00FC6625" w:rsidRPr="00EF37B6" w14:paraId="0E1471F6" w14:textId="77777777" w:rsidTr="00A35EC6">
        <w:trPr>
          <w:trHeight w:val="10332"/>
        </w:trPr>
        <w:tc>
          <w:tcPr>
            <w:tcW w:w="2510" w:type="dxa"/>
            <w:vMerge/>
          </w:tcPr>
          <w:p w14:paraId="1FB39E51" w14:textId="77777777" w:rsidR="00FC6625" w:rsidRPr="00EF37B6" w:rsidRDefault="00FC6625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  <w:tc>
          <w:tcPr>
            <w:tcW w:w="467" w:type="dxa"/>
            <w:tcBorders>
              <w:right w:val="single" w:sz="18" w:space="0" w:color="BF1E00" w:themeColor="accent1"/>
            </w:tcBorders>
          </w:tcPr>
          <w:p w14:paraId="48CD53C1" w14:textId="77777777" w:rsidR="00FC6625" w:rsidRPr="00EF37B6" w:rsidRDefault="00FC6625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316" w:type="dxa"/>
            <w:tcBorders>
              <w:left w:val="single" w:sz="18" w:space="0" w:color="BF1E00" w:themeColor="accent1"/>
            </w:tcBorders>
          </w:tcPr>
          <w:p w14:paraId="0812F426" w14:textId="77777777" w:rsidR="00FC6625" w:rsidRPr="00EF37B6" w:rsidRDefault="00FC6625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1" w:type="dxa"/>
            <w:vMerge/>
          </w:tcPr>
          <w:p w14:paraId="5A2D11E5" w14:textId="77777777" w:rsidR="00FC6625" w:rsidRPr="00EF37B6" w:rsidRDefault="00FC6625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</w:tbl>
    <w:p w14:paraId="41648FD5" w14:textId="77777777" w:rsidR="00180710" w:rsidRPr="00EF37B6" w:rsidRDefault="00180710" w:rsidP="00FB0432">
      <w:pPr>
        <w:rPr>
          <w:rFonts w:ascii="Times New Roman" w:hAnsi="Times New Roman" w:cs="Times New Roman"/>
        </w:rPr>
      </w:pPr>
    </w:p>
    <w:sectPr w:rsidR="00180710" w:rsidRPr="00EF37B6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9B850" w14:textId="77777777" w:rsidR="00591F89" w:rsidRDefault="00591F89" w:rsidP="003D42E9">
      <w:r>
        <w:separator/>
      </w:r>
    </w:p>
  </w:endnote>
  <w:endnote w:type="continuationSeparator" w:id="0">
    <w:p w14:paraId="02976C94" w14:textId="77777777" w:rsidR="00591F89" w:rsidRDefault="00591F89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D3D54" w14:textId="77777777" w:rsidR="00591F89" w:rsidRDefault="00591F89" w:rsidP="003D42E9">
      <w:r>
        <w:separator/>
      </w:r>
    </w:p>
  </w:footnote>
  <w:footnote w:type="continuationSeparator" w:id="0">
    <w:p w14:paraId="67939795" w14:textId="77777777" w:rsidR="00591F89" w:rsidRDefault="00591F89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6AB8"/>
    <w:multiLevelType w:val="hybridMultilevel"/>
    <w:tmpl w:val="EC704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C73A9"/>
    <w:multiLevelType w:val="hybridMultilevel"/>
    <w:tmpl w:val="C360ACA6"/>
    <w:lvl w:ilvl="0" w:tplc="5720EF18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15B26B6"/>
    <w:multiLevelType w:val="hybridMultilevel"/>
    <w:tmpl w:val="889643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A504124"/>
    <w:multiLevelType w:val="hybridMultilevel"/>
    <w:tmpl w:val="6C86C91C"/>
    <w:lvl w:ilvl="0" w:tplc="5720E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19B9"/>
    <w:multiLevelType w:val="hybridMultilevel"/>
    <w:tmpl w:val="06DEA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76D38"/>
    <w:multiLevelType w:val="hybridMultilevel"/>
    <w:tmpl w:val="808E5A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14715BA"/>
    <w:multiLevelType w:val="hybridMultilevel"/>
    <w:tmpl w:val="8E22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02AF0"/>
    <w:multiLevelType w:val="hybridMultilevel"/>
    <w:tmpl w:val="822AFA50"/>
    <w:lvl w:ilvl="0" w:tplc="5720E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A7D72"/>
    <w:multiLevelType w:val="hybridMultilevel"/>
    <w:tmpl w:val="BDB8BF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BA5067E"/>
    <w:multiLevelType w:val="hybridMultilevel"/>
    <w:tmpl w:val="5AD650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18B4F2F"/>
    <w:multiLevelType w:val="hybridMultilevel"/>
    <w:tmpl w:val="F228B05E"/>
    <w:lvl w:ilvl="0" w:tplc="5720EF18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3" w15:restartNumberingAfterBreak="0">
    <w:nsid w:val="63993596"/>
    <w:multiLevelType w:val="hybridMultilevel"/>
    <w:tmpl w:val="E01296C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646E2E7A"/>
    <w:multiLevelType w:val="hybridMultilevel"/>
    <w:tmpl w:val="818AF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6860">
    <w:abstractNumId w:val="0"/>
  </w:num>
  <w:num w:numId="2" w16cid:durableId="290937973">
    <w:abstractNumId w:val="1"/>
  </w:num>
  <w:num w:numId="3" w16cid:durableId="1516841662">
    <w:abstractNumId w:val="13"/>
  </w:num>
  <w:num w:numId="4" w16cid:durableId="1058093921">
    <w:abstractNumId w:val="7"/>
  </w:num>
  <w:num w:numId="5" w16cid:durableId="359430127">
    <w:abstractNumId w:val="10"/>
  </w:num>
  <w:num w:numId="6" w16cid:durableId="228343833">
    <w:abstractNumId w:val="4"/>
  </w:num>
  <w:num w:numId="7" w16cid:durableId="1819608956">
    <w:abstractNumId w:val="11"/>
  </w:num>
  <w:num w:numId="8" w16cid:durableId="1170170594">
    <w:abstractNumId w:val="6"/>
  </w:num>
  <w:num w:numId="9" w16cid:durableId="1586304893">
    <w:abstractNumId w:val="9"/>
  </w:num>
  <w:num w:numId="10" w16cid:durableId="1238830852">
    <w:abstractNumId w:val="3"/>
  </w:num>
  <w:num w:numId="11" w16cid:durableId="1030449738">
    <w:abstractNumId w:val="12"/>
  </w:num>
  <w:num w:numId="12" w16cid:durableId="1307658669">
    <w:abstractNumId w:val="5"/>
  </w:num>
  <w:num w:numId="13" w16cid:durableId="2080715319">
    <w:abstractNumId w:val="2"/>
  </w:num>
  <w:num w:numId="14" w16cid:durableId="1847665808">
    <w:abstractNumId w:val="14"/>
  </w:num>
  <w:num w:numId="15" w16cid:durableId="563565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8"/>
    <w:rsid w:val="000076BF"/>
    <w:rsid w:val="00046196"/>
    <w:rsid w:val="000761F2"/>
    <w:rsid w:val="000D60A5"/>
    <w:rsid w:val="000E055C"/>
    <w:rsid w:val="001254E6"/>
    <w:rsid w:val="00125937"/>
    <w:rsid w:val="00133B81"/>
    <w:rsid w:val="001618AF"/>
    <w:rsid w:val="001752F4"/>
    <w:rsid w:val="00180710"/>
    <w:rsid w:val="001A07E0"/>
    <w:rsid w:val="001A3755"/>
    <w:rsid w:val="001C0389"/>
    <w:rsid w:val="001D7755"/>
    <w:rsid w:val="002246DA"/>
    <w:rsid w:val="00240ACC"/>
    <w:rsid w:val="00244A19"/>
    <w:rsid w:val="002618AE"/>
    <w:rsid w:val="002733C4"/>
    <w:rsid w:val="002D474D"/>
    <w:rsid w:val="002D514D"/>
    <w:rsid w:val="0030456C"/>
    <w:rsid w:val="00310C32"/>
    <w:rsid w:val="00315265"/>
    <w:rsid w:val="00315B05"/>
    <w:rsid w:val="00322C94"/>
    <w:rsid w:val="0039032E"/>
    <w:rsid w:val="003A3A8E"/>
    <w:rsid w:val="003B3FF5"/>
    <w:rsid w:val="003D42E9"/>
    <w:rsid w:val="003E4645"/>
    <w:rsid w:val="003F4542"/>
    <w:rsid w:val="00403DAD"/>
    <w:rsid w:val="00413FAB"/>
    <w:rsid w:val="0042263F"/>
    <w:rsid w:val="00430E0C"/>
    <w:rsid w:val="004823C2"/>
    <w:rsid w:val="00483E87"/>
    <w:rsid w:val="004940BD"/>
    <w:rsid w:val="004A6BB1"/>
    <w:rsid w:val="004D3483"/>
    <w:rsid w:val="004D5A53"/>
    <w:rsid w:val="004F6F0A"/>
    <w:rsid w:val="00515245"/>
    <w:rsid w:val="00516437"/>
    <w:rsid w:val="00523B0B"/>
    <w:rsid w:val="00526631"/>
    <w:rsid w:val="00531E08"/>
    <w:rsid w:val="005578C3"/>
    <w:rsid w:val="005722C6"/>
    <w:rsid w:val="00591F89"/>
    <w:rsid w:val="00592D80"/>
    <w:rsid w:val="005B41C5"/>
    <w:rsid w:val="005B65A2"/>
    <w:rsid w:val="005B7E24"/>
    <w:rsid w:val="005F1370"/>
    <w:rsid w:val="00605AE6"/>
    <w:rsid w:val="0063153B"/>
    <w:rsid w:val="00631E10"/>
    <w:rsid w:val="006624D7"/>
    <w:rsid w:val="00671B73"/>
    <w:rsid w:val="00676379"/>
    <w:rsid w:val="006A60C1"/>
    <w:rsid w:val="006C4603"/>
    <w:rsid w:val="006D3508"/>
    <w:rsid w:val="006F241B"/>
    <w:rsid w:val="00713365"/>
    <w:rsid w:val="007142CD"/>
    <w:rsid w:val="00717FE8"/>
    <w:rsid w:val="00724932"/>
    <w:rsid w:val="00741666"/>
    <w:rsid w:val="00744312"/>
    <w:rsid w:val="00754EEE"/>
    <w:rsid w:val="007B67D3"/>
    <w:rsid w:val="008038BB"/>
    <w:rsid w:val="00811462"/>
    <w:rsid w:val="0084366F"/>
    <w:rsid w:val="008543EA"/>
    <w:rsid w:val="00854858"/>
    <w:rsid w:val="00865306"/>
    <w:rsid w:val="0086587A"/>
    <w:rsid w:val="008F52BA"/>
    <w:rsid w:val="0090477B"/>
    <w:rsid w:val="009048D2"/>
    <w:rsid w:val="0091377C"/>
    <w:rsid w:val="00960AE6"/>
    <w:rsid w:val="00974BEC"/>
    <w:rsid w:val="009819CD"/>
    <w:rsid w:val="00991529"/>
    <w:rsid w:val="009C2411"/>
    <w:rsid w:val="009D3F68"/>
    <w:rsid w:val="00A142A0"/>
    <w:rsid w:val="00A2196B"/>
    <w:rsid w:val="00A35EC6"/>
    <w:rsid w:val="00A457B0"/>
    <w:rsid w:val="00A6401B"/>
    <w:rsid w:val="00A664D5"/>
    <w:rsid w:val="00A66E30"/>
    <w:rsid w:val="00AB5A73"/>
    <w:rsid w:val="00AD4808"/>
    <w:rsid w:val="00AF2F9F"/>
    <w:rsid w:val="00AF3478"/>
    <w:rsid w:val="00B067CD"/>
    <w:rsid w:val="00B23FAE"/>
    <w:rsid w:val="00B35B42"/>
    <w:rsid w:val="00B56DBF"/>
    <w:rsid w:val="00B70A77"/>
    <w:rsid w:val="00B758ED"/>
    <w:rsid w:val="00BD0C99"/>
    <w:rsid w:val="00C073ED"/>
    <w:rsid w:val="00C1772B"/>
    <w:rsid w:val="00C832BD"/>
    <w:rsid w:val="00C96045"/>
    <w:rsid w:val="00CE27AE"/>
    <w:rsid w:val="00CE27F3"/>
    <w:rsid w:val="00D02439"/>
    <w:rsid w:val="00D21B00"/>
    <w:rsid w:val="00D263AC"/>
    <w:rsid w:val="00D300BB"/>
    <w:rsid w:val="00D45D7C"/>
    <w:rsid w:val="00D53461"/>
    <w:rsid w:val="00D64EC1"/>
    <w:rsid w:val="00D7168E"/>
    <w:rsid w:val="00DA3D1B"/>
    <w:rsid w:val="00DC0982"/>
    <w:rsid w:val="00E0696E"/>
    <w:rsid w:val="00E439A0"/>
    <w:rsid w:val="00E520A3"/>
    <w:rsid w:val="00E54157"/>
    <w:rsid w:val="00E563CF"/>
    <w:rsid w:val="00E60BB7"/>
    <w:rsid w:val="00EA62A2"/>
    <w:rsid w:val="00EB6FE0"/>
    <w:rsid w:val="00EC5D87"/>
    <w:rsid w:val="00ED7123"/>
    <w:rsid w:val="00EE4AD0"/>
    <w:rsid w:val="00EF37B6"/>
    <w:rsid w:val="00F1100C"/>
    <w:rsid w:val="00F2574E"/>
    <w:rsid w:val="00F359B8"/>
    <w:rsid w:val="00F62E61"/>
    <w:rsid w:val="00F85A56"/>
    <w:rsid w:val="00F96D85"/>
    <w:rsid w:val="00FA2E9F"/>
    <w:rsid w:val="00FA4008"/>
    <w:rsid w:val="00FB0432"/>
    <w:rsid w:val="00FC6625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FB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5B4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1C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D45D7C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45D7C"/>
    <w:rPr>
      <w:rFonts w:eastAsiaTheme="minorEastAsia"/>
      <w:sz w:val="1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ercel.com/mownika-vs-projects/to-do-list-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ownika-7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ownika-v-50988a275" TargetMode="External"/><Relationship Id="rId5" Type="http://schemas.openxmlformats.org/officeDocument/2006/relationships/styles" Target="styles.xml"/><Relationship Id="rId15" Type="http://schemas.openxmlformats.org/officeDocument/2006/relationships/hyperlink" Target="https://vercel.com/mownika-vs-projects-69ea58ff/online-quiz/5VxG3BtPDJZsxnu1trW1doNmbqqj" TargetMode="External"/><Relationship Id="rId10" Type="http://schemas.openxmlformats.org/officeDocument/2006/relationships/hyperlink" Target="https://github.com/Mownika-7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ercel.com/mownika-vs-projects-69ea58ff/dream-job/CAaZER2mGyMSMT7wSvjG7HjiaTP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ja\AppData\Local\Microsoft\Office\16.0\DTS\en-IN%7b9443F082-969F-44D3-A833-140DCA2656AF%7d\%7b12B7836F-A625-42F1-9983-57BAB94A93E1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{12B7836F-A625-42F1-9983-57BAB94A93E1}tf16392877_win32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2025-03-27T10:09:00Z</dcterms:created>
  <dcterms:modified xsi:type="dcterms:W3CDTF">2025-03-29T10:14:00Z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